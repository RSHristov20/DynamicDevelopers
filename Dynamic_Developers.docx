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F7BA" w14:textId="259B78C3" w:rsidR="0001626D" w:rsidRPr="00E2197E" w:rsidRDefault="00E2197E" w:rsidP="000102B6">
      <w:pPr>
        <w:pStyle w:val="Title"/>
        <w:rPr>
          <w:color w:val="6FA0C0" w:themeColor="text2" w:themeTint="99"/>
          <w:sz w:val="48"/>
          <w:szCs w:val="18"/>
        </w:rPr>
      </w:pPr>
      <w:r w:rsidRPr="00E2197E">
        <w:rPr>
          <w:color w:val="6FA0C0" w:themeColor="text2" w:themeTint="99"/>
          <w:sz w:val="48"/>
          <w:szCs w:val="18"/>
        </w:rPr>
        <w:t>Dynamic-Developers</w:t>
      </w:r>
    </w:p>
    <w:p w14:paraId="3C5781F8" w14:textId="1ADA2E2D" w:rsidR="00E2197E" w:rsidRDefault="00E2197E" w:rsidP="000102B6">
      <w:pPr>
        <w:pStyle w:val="Details"/>
        <w:spacing w:before="0"/>
        <w:rPr>
          <w:b/>
        </w:rPr>
      </w:pPr>
    </w:p>
    <w:p w14:paraId="2B2D5143" w14:textId="4DCE989C" w:rsidR="00DC5CA9" w:rsidRPr="00E2197E" w:rsidRDefault="008962D9" w:rsidP="000102B6">
      <w:pPr>
        <w:pStyle w:val="Details"/>
        <w:spacing w:before="0"/>
      </w:pPr>
      <w:r w:rsidRPr="00317906">
        <w:rPr>
          <w:b/>
        </w:rPr>
        <w:t>Date</w:t>
      </w:r>
      <w:r w:rsidRPr="00317906">
        <w:t>:</w:t>
      </w:r>
      <w:r w:rsidR="00E2197E">
        <w:t xml:space="preserve"> 15.5.2022</w:t>
      </w:r>
    </w:p>
    <w:p w14:paraId="3054B91A" w14:textId="0016AC70" w:rsidR="00CA6B4F" w:rsidRPr="000102B6" w:rsidRDefault="00E2197E" w:rsidP="000102B6">
      <w:pPr>
        <w:pStyle w:val="Heading1"/>
      </w:pPr>
      <w:r>
        <w:t>Team</w:t>
      </w:r>
    </w:p>
    <w:p w14:paraId="2C9E1D14" w14:textId="64E44604" w:rsidR="00E2197E" w:rsidRPr="007F23D8" w:rsidRDefault="00E2197E" w:rsidP="00E2197E">
      <w:pPr>
        <w:rPr>
          <w:sz w:val="28"/>
          <w:szCs w:val="22"/>
        </w:rPr>
      </w:pPr>
      <w:r w:rsidRPr="007F23D8">
        <w:rPr>
          <w:sz w:val="28"/>
          <w:szCs w:val="22"/>
        </w:rPr>
        <w:t xml:space="preserve">Stefan </w:t>
      </w:r>
      <w:proofErr w:type="spellStart"/>
      <w:r w:rsidRPr="007F23D8">
        <w:rPr>
          <w:sz w:val="28"/>
          <w:szCs w:val="22"/>
        </w:rPr>
        <w:t>Chapkanov</w:t>
      </w:r>
      <w:proofErr w:type="spellEnd"/>
      <w:r w:rsidRPr="007F23D8">
        <w:rPr>
          <w:sz w:val="28"/>
          <w:szCs w:val="22"/>
        </w:rPr>
        <w:t xml:space="preserve"> – </w:t>
      </w:r>
      <w:r w:rsidRPr="007F23D8">
        <w:rPr>
          <w:sz w:val="28"/>
          <w:szCs w:val="22"/>
        </w:rPr>
        <w:t>Q&amp;A</w:t>
      </w:r>
    </w:p>
    <w:p w14:paraId="48CE4D46" w14:textId="1A677760" w:rsidR="00E2197E" w:rsidRPr="007F23D8" w:rsidRDefault="00E2197E" w:rsidP="00E2197E">
      <w:pPr>
        <w:rPr>
          <w:sz w:val="28"/>
          <w:szCs w:val="22"/>
        </w:rPr>
      </w:pPr>
      <w:r w:rsidRPr="007F23D8">
        <w:rPr>
          <w:sz w:val="28"/>
          <w:szCs w:val="22"/>
        </w:rPr>
        <w:t>Rayan Hristov - SCRUM trainer</w:t>
      </w:r>
    </w:p>
    <w:p w14:paraId="2D775B6F" w14:textId="17DDA713" w:rsidR="00E2197E" w:rsidRPr="007F23D8" w:rsidRDefault="00E2197E" w:rsidP="00E2197E">
      <w:pPr>
        <w:rPr>
          <w:sz w:val="28"/>
          <w:szCs w:val="22"/>
        </w:rPr>
      </w:pPr>
      <w:proofErr w:type="spellStart"/>
      <w:r w:rsidRPr="007F23D8">
        <w:rPr>
          <w:sz w:val="28"/>
          <w:szCs w:val="22"/>
        </w:rPr>
        <w:t>Yordan</w:t>
      </w:r>
      <w:proofErr w:type="spellEnd"/>
      <w:r w:rsidRPr="007F23D8">
        <w:rPr>
          <w:sz w:val="28"/>
          <w:szCs w:val="22"/>
        </w:rPr>
        <w:t xml:space="preserve"> </w:t>
      </w:r>
      <w:proofErr w:type="spellStart"/>
      <w:r w:rsidRPr="007F23D8">
        <w:rPr>
          <w:sz w:val="28"/>
          <w:szCs w:val="22"/>
        </w:rPr>
        <w:t>Zhechev</w:t>
      </w:r>
      <w:proofErr w:type="spellEnd"/>
      <w:r w:rsidRPr="007F23D8">
        <w:rPr>
          <w:sz w:val="28"/>
          <w:szCs w:val="22"/>
        </w:rPr>
        <w:t xml:space="preserve"> – Backend Developer</w:t>
      </w:r>
    </w:p>
    <w:p w14:paraId="26D6A4EB" w14:textId="68325EEE" w:rsidR="00E2197E" w:rsidRPr="007F23D8" w:rsidRDefault="007F23D8" w:rsidP="00E2197E">
      <w:pPr>
        <w:rPr>
          <w:sz w:val="28"/>
          <w:szCs w:val="22"/>
        </w:rPr>
      </w:pPr>
      <w:r w:rsidRPr="007F23D8">
        <w:rPr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0C366" wp14:editId="149CD369">
                <wp:simplePos x="0" y="0"/>
                <wp:positionH relativeFrom="column">
                  <wp:posOffset>-678180</wp:posOffset>
                </wp:positionH>
                <wp:positionV relativeFrom="paragraph">
                  <wp:posOffset>405130</wp:posOffset>
                </wp:positionV>
                <wp:extent cx="7781804" cy="45720"/>
                <wp:effectExtent l="0" t="0" r="101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804" cy="45720"/>
                        </a:xfrm>
                        <a:prstGeom prst="rect">
                          <a:avLst/>
                        </a:prstGeom>
                        <a:solidFill>
                          <a:srgbClr val="94DBF4"/>
                        </a:solidFill>
                        <a:ln>
                          <a:solidFill>
                            <a:srgbClr val="94DBF4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05931" id="Rectangle 7" o:spid="_x0000_s1026" style="position:absolute;margin-left:-53.4pt;margin-top:31.9pt;width:612.7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" fillcolor="#94dbf4" strokecolor="#94dbf4" strokeweight="1pt">
                <v:stroke dashstyle="dashDot"/>
              </v:rect>
            </w:pict>
          </mc:Fallback>
        </mc:AlternateContent>
      </w:r>
      <w:proofErr w:type="spellStart"/>
      <w:r w:rsidR="00E2197E" w:rsidRPr="007F23D8">
        <w:rPr>
          <w:sz w:val="28"/>
          <w:szCs w:val="22"/>
        </w:rPr>
        <w:t>Aleksandur</w:t>
      </w:r>
      <w:proofErr w:type="spellEnd"/>
      <w:r w:rsidR="00E2197E" w:rsidRPr="007F23D8">
        <w:rPr>
          <w:sz w:val="28"/>
          <w:szCs w:val="22"/>
        </w:rPr>
        <w:t xml:space="preserve"> </w:t>
      </w:r>
      <w:proofErr w:type="spellStart"/>
      <w:r w:rsidR="00E2197E" w:rsidRPr="007F23D8">
        <w:rPr>
          <w:sz w:val="28"/>
          <w:szCs w:val="22"/>
        </w:rPr>
        <w:t>Fotev</w:t>
      </w:r>
      <w:proofErr w:type="spellEnd"/>
      <w:r w:rsidR="00E2197E" w:rsidRPr="007F23D8">
        <w:rPr>
          <w:sz w:val="28"/>
          <w:szCs w:val="22"/>
        </w:rPr>
        <w:t xml:space="preserve"> - </w:t>
      </w:r>
      <w:r w:rsidR="00E2197E" w:rsidRPr="007F23D8">
        <w:rPr>
          <w:sz w:val="28"/>
          <w:szCs w:val="22"/>
        </w:rPr>
        <w:t>Backend Developer</w:t>
      </w:r>
    </w:p>
    <w:p w14:paraId="3D4DF542" w14:textId="6ECC03FE" w:rsidR="00CA6B4F" w:rsidRPr="00CA6B4F" w:rsidRDefault="00CA6B4F" w:rsidP="00CA6B4F">
      <w:pPr>
        <w:rPr>
          <w:color w:val="000000" w:themeColor="text1"/>
        </w:rPr>
      </w:pPr>
    </w:p>
    <w:p w14:paraId="72C6C482" w14:textId="06818082" w:rsidR="00CA6B4F" w:rsidRDefault="007F23D8" w:rsidP="000102B6">
      <w:pPr>
        <w:pStyle w:val="Heading1"/>
      </w:pPr>
      <w:r>
        <w:t>Used technologies:</w:t>
      </w:r>
    </w:p>
    <w:p w14:paraId="730D8FE8" w14:textId="312BAD81" w:rsidR="007F23D8" w:rsidRPr="007F23D8" w:rsidRDefault="004D67A9" w:rsidP="007F23D8">
      <w:r>
        <w:rPr>
          <w:noProof/>
        </w:rPr>
        <w:drawing>
          <wp:anchor distT="0" distB="0" distL="114300" distR="114300" simplePos="0" relativeHeight="251676672" behindDoc="1" locked="0" layoutInCell="1" allowOverlap="1" wp14:anchorId="41ECE59A" wp14:editId="07590CA2">
            <wp:simplePos x="0" y="0"/>
            <wp:positionH relativeFrom="column">
              <wp:posOffset>2095500</wp:posOffset>
            </wp:positionH>
            <wp:positionV relativeFrom="paragraph">
              <wp:posOffset>8255</wp:posOffset>
            </wp:positionV>
            <wp:extent cx="624840" cy="624840"/>
            <wp:effectExtent l="0" t="0" r="3810" b="381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DE1C1BE-512D-2C7C-C864-68C323EDA0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0DE1C1BE-512D-2C7C-C864-68C323EDA0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CDF10" w14:textId="14647289" w:rsidR="007F23D8" w:rsidRPr="007F23D8" w:rsidRDefault="007F23D8" w:rsidP="007F23D8">
      <w:pPr>
        <w:rPr>
          <w:sz w:val="28"/>
          <w:szCs w:val="22"/>
        </w:rPr>
      </w:pPr>
      <w:r w:rsidRPr="007F23D8">
        <w:rPr>
          <w:sz w:val="28"/>
          <w:szCs w:val="22"/>
        </w:rPr>
        <w:t>Communication –Discord</w:t>
      </w:r>
    </w:p>
    <w:p w14:paraId="17D1F931" w14:textId="6C8A9F79" w:rsidR="007F23D8" w:rsidRPr="007F23D8" w:rsidRDefault="004D67A9" w:rsidP="007F23D8">
      <w:pPr>
        <w:rPr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95C9B87" wp14:editId="24C1CE4F">
            <wp:simplePos x="0" y="0"/>
            <wp:positionH relativeFrom="margin">
              <wp:posOffset>1760855</wp:posOffset>
            </wp:positionH>
            <wp:positionV relativeFrom="paragraph">
              <wp:posOffset>7620</wp:posOffset>
            </wp:positionV>
            <wp:extent cx="1207007" cy="754380"/>
            <wp:effectExtent l="0" t="0" r="0" b="7620"/>
            <wp:wrapNone/>
            <wp:docPr id="1026" name="Picture 2" descr="Visual Studio logo and symbol, meaning, history, PNG">
              <a:extLst xmlns:a="http://schemas.openxmlformats.org/drawingml/2006/main">
                <a:ext uri="{FF2B5EF4-FFF2-40B4-BE49-F238E27FC236}">
                  <a16:creationId xmlns:a16="http://schemas.microsoft.com/office/drawing/2014/main" id="{08655316-D77F-6143-8EBC-5A9EC05DA7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Visual Studio logo and symbol, meaning, history, PNG">
                      <a:extLst>
                        <a:ext uri="{FF2B5EF4-FFF2-40B4-BE49-F238E27FC236}">
                          <a16:creationId xmlns:a16="http://schemas.microsoft.com/office/drawing/2014/main" id="{08655316-D77F-6143-8EBC-5A9EC05DA7F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007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6956C" w14:textId="63BD14F9" w:rsidR="007F23D8" w:rsidRPr="007F23D8" w:rsidRDefault="007F23D8" w:rsidP="007F23D8">
      <w:pPr>
        <w:rPr>
          <w:sz w:val="28"/>
          <w:szCs w:val="22"/>
        </w:rPr>
      </w:pPr>
      <w:r w:rsidRPr="007F23D8">
        <w:rPr>
          <w:sz w:val="28"/>
          <w:szCs w:val="22"/>
        </w:rPr>
        <w:t>App work – Visual Studio</w:t>
      </w:r>
    </w:p>
    <w:p w14:paraId="6C1D252B" w14:textId="5DAD5049" w:rsidR="007F23D8" w:rsidRPr="007F23D8" w:rsidRDefault="004D67A9" w:rsidP="007F23D8">
      <w:pPr>
        <w:rPr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3491A39" wp14:editId="08462C45">
            <wp:simplePos x="0" y="0"/>
            <wp:positionH relativeFrom="margin">
              <wp:posOffset>1844040</wp:posOffset>
            </wp:positionH>
            <wp:positionV relativeFrom="paragraph">
              <wp:posOffset>6350</wp:posOffset>
            </wp:positionV>
            <wp:extent cx="792480" cy="792480"/>
            <wp:effectExtent l="0" t="0" r="0" b="0"/>
            <wp:wrapNone/>
            <wp:docPr id="1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83178E3-6EA2-5E72-70EF-8AC3D93644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>
                      <a:extLst>
                        <a:ext uri="{FF2B5EF4-FFF2-40B4-BE49-F238E27FC236}">
                          <a16:creationId xmlns:a16="http://schemas.microsoft.com/office/drawing/2014/main" id="{083178E3-6EA2-5E72-70EF-8AC3D93644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38B1C" w14:textId="3B5545DE" w:rsidR="007F23D8" w:rsidRPr="007F23D8" w:rsidRDefault="007F23D8" w:rsidP="007F23D8">
      <w:pPr>
        <w:rPr>
          <w:sz w:val="28"/>
          <w:szCs w:val="22"/>
        </w:rPr>
      </w:pPr>
      <w:r w:rsidRPr="007F23D8">
        <w:rPr>
          <w:sz w:val="28"/>
          <w:szCs w:val="22"/>
        </w:rPr>
        <w:t>Documentation – Word</w:t>
      </w:r>
    </w:p>
    <w:p w14:paraId="5310AE9C" w14:textId="488454FB" w:rsidR="007F23D8" w:rsidRPr="007F23D8" w:rsidRDefault="004D67A9" w:rsidP="007F23D8">
      <w:pPr>
        <w:rPr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104087D" wp14:editId="74B09AF5">
            <wp:simplePos x="0" y="0"/>
            <wp:positionH relativeFrom="column">
              <wp:posOffset>1874520</wp:posOffset>
            </wp:positionH>
            <wp:positionV relativeFrom="paragraph">
              <wp:posOffset>95885</wp:posOffset>
            </wp:positionV>
            <wp:extent cx="1059180" cy="624631"/>
            <wp:effectExtent l="0" t="0" r="0" b="4445"/>
            <wp:wrapNone/>
            <wp:docPr id="1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9096F32-0DBA-D079-B2B9-FCF569C111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>
                      <a:extLst>
                        <a:ext uri="{FF2B5EF4-FFF2-40B4-BE49-F238E27FC236}">
                          <a16:creationId xmlns:a16="http://schemas.microsoft.com/office/drawing/2014/main" id="{C9096F32-0DBA-D079-B2B9-FCF569C1116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624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7D2052" w14:textId="75B0E3EB" w:rsidR="007F23D8" w:rsidRPr="007F23D8" w:rsidRDefault="007F23D8" w:rsidP="007F23D8">
      <w:pPr>
        <w:rPr>
          <w:sz w:val="28"/>
          <w:szCs w:val="22"/>
        </w:rPr>
      </w:pPr>
      <w:r w:rsidRPr="007F23D8">
        <w:rPr>
          <w:sz w:val="28"/>
          <w:szCs w:val="22"/>
        </w:rPr>
        <w:t>Presentation – PowerPoint</w:t>
      </w:r>
    </w:p>
    <w:p w14:paraId="33E132D7" w14:textId="5B7FCF40" w:rsidR="007F23D8" w:rsidRPr="007F23D8" w:rsidRDefault="004D67A9" w:rsidP="007F23D8">
      <w:pPr>
        <w:rPr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13D4FD2" wp14:editId="2092201B">
            <wp:simplePos x="0" y="0"/>
            <wp:positionH relativeFrom="column">
              <wp:posOffset>1144270</wp:posOffset>
            </wp:positionH>
            <wp:positionV relativeFrom="paragraph">
              <wp:posOffset>64135</wp:posOffset>
            </wp:positionV>
            <wp:extent cx="1545590" cy="772795"/>
            <wp:effectExtent l="0" t="0" r="0" b="8255"/>
            <wp:wrapNone/>
            <wp:docPr id="1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636697A-D783-BA57-9B0A-D7375C83CE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>
                      <a:extLst>
                        <a:ext uri="{FF2B5EF4-FFF2-40B4-BE49-F238E27FC236}">
                          <a16:creationId xmlns:a16="http://schemas.microsoft.com/office/drawing/2014/main" id="{7636697A-D783-BA57-9B0A-D7375C83CE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77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B46A2" w14:textId="5090BBC2" w:rsidR="007F23D8" w:rsidRPr="007F23D8" w:rsidRDefault="007F23D8" w:rsidP="007F23D8">
      <w:pPr>
        <w:rPr>
          <w:sz w:val="28"/>
          <w:szCs w:val="22"/>
        </w:rPr>
      </w:pPr>
      <w:r w:rsidRPr="007F23D8">
        <w:rPr>
          <w:sz w:val="28"/>
          <w:szCs w:val="22"/>
        </w:rPr>
        <w:t>Submission - GitHub</w:t>
      </w:r>
    </w:p>
    <w:p w14:paraId="6C071E9F" w14:textId="7672DCDE" w:rsidR="007F23D8" w:rsidRPr="007F23D8" w:rsidRDefault="001A4EC6" w:rsidP="007F23D8">
      <w:pPr>
        <w:rPr>
          <w:color w:val="000000" w:themeColor="text1"/>
        </w:rPr>
      </w:pPr>
      <w:r w:rsidRPr="007F23D8">
        <w:rPr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FBD5A2" wp14:editId="2F901E45">
                <wp:simplePos x="0" y="0"/>
                <wp:positionH relativeFrom="page">
                  <wp:align>left</wp:align>
                </wp:positionH>
                <wp:positionV relativeFrom="paragraph">
                  <wp:posOffset>334010</wp:posOffset>
                </wp:positionV>
                <wp:extent cx="7781804" cy="45720"/>
                <wp:effectExtent l="0" t="0" r="101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804" cy="45720"/>
                        </a:xfrm>
                        <a:prstGeom prst="rect">
                          <a:avLst/>
                        </a:prstGeom>
                        <a:solidFill>
                          <a:srgbClr val="94DBF4"/>
                        </a:solidFill>
                        <a:ln>
                          <a:solidFill>
                            <a:srgbClr val="94DBF4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2D78A" id="Rectangle 9" o:spid="_x0000_s1026" style="position:absolute;margin-left:0;margin-top:26.3pt;width:612.75pt;height:3.6pt;z-index:2516828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" fillcolor="#94dbf4" strokecolor="#94dbf4" strokeweight="1pt">
                <v:stroke dashstyle="dashDot"/>
                <w10:wrap anchorx="page"/>
              </v:rect>
            </w:pict>
          </mc:Fallback>
        </mc:AlternateContent>
      </w:r>
    </w:p>
    <w:p w14:paraId="4E6D9FC5" w14:textId="3380FCE6" w:rsidR="00CA6B4F" w:rsidRDefault="00CA6B4F" w:rsidP="00CA6B4F">
      <w:pPr>
        <w:rPr>
          <w:color w:val="000000" w:themeColor="text1"/>
        </w:rPr>
      </w:pPr>
    </w:p>
    <w:p w14:paraId="10C88628" w14:textId="1A628D3C" w:rsidR="0001626D" w:rsidRPr="00116663" w:rsidRDefault="00116663" w:rsidP="000102B6">
      <w:pPr>
        <w:rPr>
          <w:sz w:val="28"/>
          <w:szCs w:val="22"/>
        </w:rPr>
      </w:pPr>
      <w:r w:rsidRPr="00116663">
        <w:rPr>
          <w:sz w:val="28"/>
          <w:szCs w:val="22"/>
        </w:rPr>
        <w:t>The biggest difficulties we encountered were that we started working at a very late stage, which was a bad joke.</w:t>
      </w:r>
    </w:p>
    <w:sectPr w:rsidR="0001626D" w:rsidRPr="00116663" w:rsidSect="000102B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E4BC" w14:textId="77777777" w:rsidR="00FF3D0E" w:rsidRDefault="00FF3D0E">
      <w:pPr>
        <w:spacing w:after="0" w:line="240" w:lineRule="auto"/>
      </w:pPr>
      <w:r>
        <w:separator/>
      </w:r>
    </w:p>
  </w:endnote>
  <w:endnote w:type="continuationSeparator" w:id="0">
    <w:p w14:paraId="7122E71D" w14:textId="77777777" w:rsidR="00FF3D0E" w:rsidRDefault="00FF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41F10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99E937" wp14:editId="62949734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4EBA1C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766404"/>
      <w:docPartObj>
        <w:docPartGallery w:val="Page Numbers (Bottom of Page)"/>
        <w:docPartUnique/>
      </w:docPartObj>
    </w:sdtPr>
    <w:sdtContent>
      <w:p w14:paraId="1A1DF585" w14:textId="0CCB0E2A" w:rsidR="00116663" w:rsidRDefault="00116663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40C78A0E" wp14:editId="563745D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7" name="Ribbon: Curved and Tilted Dow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081FCA" w14:textId="77777777" w:rsidR="00116663" w:rsidRDefault="00116663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1CADE4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C78A0E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7" o:spid="_x0000_s1036" type="#_x0000_t107" style="position:absolute;left:0;text-align:left;margin-left:0;margin-top:0;width:101pt;height:27.0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" filled="f" fillcolor="#17365d" strokecolor="#71a0dc">
                  <v:textbox>
                    <w:txbxContent>
                      <w:p w14:paraId="42081FCA" w14:textId="77777777" w:rsidR="00116663" w:rsidRDefault="00116663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1CADE4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DBBF" w14:textId="77777777" w:rsidR="00FF3D0E" w:rsidRDefault="00FF3D0E">
      <w:pPr>
        <w:spacing w:after="0" w:line="240" w:lineRule="auto"/>
      </w:pPr>
      <w:r>
        <w:separator/>
      </w:r>
    </w:p>
  </w:footnote>
  <w:footnote w:type="continuationSeparator" w:id="0">
    <w:p w14:paraId="6899F37A" w14:textId="77777777" w:rsidR="00FF3D0E" w:rsidRDefault="00FF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25A4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EA8C65" wp14:editId="7A18C71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18555A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D3BD7" w14:textId="3C43E99F" w:rsidR="00DC5CA9" w:rsidRDefault="00E2197E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7996E1" wp14:editId="2FA8BFC4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2691054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2691054"/>
                        <a:chOff x="0" y="0"/>
                        <a:chExt cx="10535285" cy="2691054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54039" y="28575"/>
                          <a:ext cx="7874635" cy="3219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809B5FC" w14:textId="53F42B33" w:rsidR="00DC5CA9" w:rsidRDefault="00DC5CA9" w:rsidP="00E2197E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7996E1" id="Group 4" o:spid="_x0000_s1026" alt="decorative element" style="position:absolute;margin-left:0;margin-top:0;width:829.45pt;height:211.9pt;z-index:251659264;mso-width-percent:1360;mso-left-percent:-229;mso-top-percent:-15;mso-position-horizontal-relative:page;mso-position-vertical-relative:page;mso-width-percent:1360;mso-left-percent:-229;mso-top-percent:-15" coordsize="105352,26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">
              <v:rect id="Freeform 19" o:spid="_x0000_s1027" style="position:absolute;left:17540;top:285;width:78746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7809B5FC" w14:textId="53F42B33" w:rsidR="00DC5CA9" w:rsidRDefault="00DC5CA9" w:rsidP="00E2197E"/>
                  </w:txbxContent>
                </v:textbox>
              </v:rect>
              <v:group id="Group 15" o:spid="_x0000_s1028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29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0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1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2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3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4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5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1" locked="0" layoutInCell="1" allowOverlap="1" wp14:anchorId="40BDE4EC" wp14:editId="14663CF3">
          <wp:simplePos x="0" y="0"/>
          <wp:positionH relativeFrom="column">
            <wp:posOffset>4091305</wp:posOffset>
          </wp:positionH>
          <wp:positionV relativeFrom="paragraph">
            <wp:posOffset>-268605</wp:posOffset>
          </wp:positionV>
          <wp:extent cx="3163815" cy="1691518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3815" cy="16915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82B6590"/>
    <w:multiLevelType w:val="hybridMultilevel"/>
    <w:tmpl w:val="28D4A112"/>
    <w:lvl w:ilvl="0" w:tplc="9988647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8F0844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05CD26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D42CBF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1E8C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CA8767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998B85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B1034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A86E1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14A64"/>
    <w:multiLevelType w:val="hybridMultilevel"/>
    <w:tmpl w:val="330A603C"/>
    <w:lvl w:ilvl="0" w:tplc="3FFE555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BEC505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BA88AA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9DECDD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13A42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854806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E7C3E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FF2A86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426629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00AAF"/>
    <w:multiLevelType w:val="hybridMultilevel"/>
    <w:tmpl w:val="3DDC8C06"/>
    <w:lvl w:ilvl="0" w:tplc="2660B76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AECC2B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82B77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BCEC48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1FEEF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722B46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DACCBC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0F8FF5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7141A9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05C6C"/>
    <w:multiLevelType w:val="hybridMultilevel"/>
    <w:tmpl w:val="A5FE6BBE"/>
    <w:lvl w:ilvl="0" w:tplc="BDA02B8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38893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8EC6E3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168879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9CE46D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A5C61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D52EA5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0BEC1D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4C08A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F1044"/>
    <w:multiLevelType w:val="hybridMultilevel"/>
    <w:tmpl w:val="56206652"/>
    <w:lvl w:ilvl="0" w:tplc="D64EF64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C88F63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80DF3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31CD6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0FAAC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78EEE8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A769DF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146A20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F4256E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A05F9"/>
    <w:multiLevelType w:val="hybridMultilevel"/>
    <w:tmpl w:val="50E01B84"/>
    <w:lvl w:ilvl="0" w:tplc="C77A4E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08807">
    <w:abstractNumId w:val="0"/>
  </w:num>
  <w:num w:numId="2" w16cid:durableId="1002977171">
    <w:abstractNumId w:val="4"/>
  </w:num>
  <w:num w:numId="3" w16cid:durableId="87508479">
    <w:abstractNumId w:val="8"/>
  </w:num>
  <w:num w:numId="4" w16cid:durableId="3756635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4159401">
    <w:abstractNumId w:val="1"/>
  </w:num>
  <w:num w:numId="6" w16cid:durableId="928000200">
    <w:abstractNumId w:val="6"/>
  </w:num>
  <w:num w:numId="7" w16cid:durableId="23479472">
    <w:abstractNumId w:val="5"/>
  </w:num>
  <w:num w:numId="8" w16cid:durableId="1955214085">
    <w:abstractNumId w:val="3"/>
  </w:num>
  <w:num w:numId="9" w16cid:durableId="1773234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7E"/>
    <w:rsid w:val="000102B6"/>
    <w:rsid w:val="0001495E"/>
    <w:rsid w:val="0001626D"/>
    <w:rsid w:val="00020201"/>
    <w:rsid w:val="00040852"/>
    <w:rsid w:val="00096EA6"/>
    <w:rsid w:val="0010367C"/>
    <w:rsid w:val="00116663"/>
    <w:rsid w:val="001A4EC6"/>
    <w:rsid w:val="001B655A"/>
    <w:rsid w:val="002E6287"/>
    <w:rsid w:val="00317906"/>
    <w:rsid w:val="003C520B"/>
    <w:rsid w:val="00445974"/>
    <w:rsid w:val="0048066F"/>
    <w:rsid w:val="004B13B1"/>
    <w:rsid w:val="004D67A9"/>
    <w:rsid w:val="00524B92"/>
    <w:rsid w:val="00544235"/>
    <w:rsid w:val="00560F76"/>
    <w:rsid w:val="0058317D"/>
    <w:rsid w:val="007038AD"/>
    <w:rsid w:val="00736BDC"/>
    <w:rsid w:val="007520BE"/>
    <w:rsid w:val="007F23D8"/>
    <w:rsid w:val="00840C37"/>
    <w:rsid w:val="00844354"/>
    <w:rsid w:val="008962D9"/>
    <w:rsid w:val="00A448C1"/>
    <w:rsid w:val="00AA7AA0"/>
    <w:rsid w:val="00AE735A"/>
    <w:rsid w:val="00C34F93"/>
    <w:rsid w:val="00C455D8"/>
    <w:rsid w:val="00C5399C"/>
    <w:rsid w:val="00CA6B4F"/>
    <w:rsid w:val="00D45644"/>
    <w:rsid w:val="00DA4A43"/>
    <w:rsid w:val="00DC5883"/>
    <w:rsid w:val="00DC5CA9"/>
    <w:rsid w:val="00DF3520"/>
    <w:rsid w:val="00E2197E"/>
    <w:rsid w:val="00E37225"/>
    <w:rsid w:val="00EA417A"/>
    <w:rsid w:val="00FD1900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90C8A"/>
  <w15:chartTrackingRefBased/>
  <w15:docId w15:val="{E367ABBE-440D-4C92-81EA-5311D5A1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qFormat/>
    <w:rsid w:val="00E2197E"/>
    <w:pPr>
      <w:spacing w:before="40" w:after="360" w:line="240" w:lineRule="auto"/>
      <w:ind w:left="720" w:right="720"/>
      <w:contextualSpacing/>
    </w:pPr>
    <w:rPr>
      <w:rFonts w:eastAsiaTheme="minorHAnsi"/>
      <w:color w:val="595959" w:themeColor="text1" w:themeTint="A6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9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5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7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1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42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-1\AppData\Roaming\Microsoft\Templates\Education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25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</dc:creator>
  <cp:keywords/>
  <dc:description/>
  <cp:lastModifiedBy>Стефан Николаев Чапкънов</cp:lastModifiedBy>
  <cp:revision>1</cp:revision>
  <dcterms:created xsi:type="dcterms:W3CDTF">2022-05-15T20:09:00Z</dcterms:created>
  <dcterms:modified xsi:type="dcterms:W3CDTF">2022-05-15T20:36:00Z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